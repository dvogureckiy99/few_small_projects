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675F2" w:rsidR="009350AA" w:rsidRDefault="009350AA">
      <w:pPr>
        <w:pStyle w:val="ARNormal"/>
      </w:pPr>
    </w:p>
    <w:p w:rsidP="000675F2" w:rsidR="009350AA" w:rsidRDefault="009350AA">
      <w:pPr>
        <w:pStyle w:val="ARNormal"/>
      </w:pPr>
    </w:p>
    <w:p w:rsidP="000675F2" w:rsidR="00FB10D6" w:rsidRDefault="00FB10D6">
      <w:pPr>
        <w:pStyle w:val="ARNormal"/>
      </w:pPr>
    </w:p>
    <w:p w:rsidP="000675F2" w:rsidR="000675F2" w:rsidRDefault="000675F2">
      <w:pPr>
        <w:pStyle w:val="ARNormal"/>
      </w:pPr>
    </w:p>
    <w:p w:rsidP="000675F2" w:rsidR="000675F2" w:rsidRDefault="000675F2">
      <w:pPr>
        <w:pStyle w:val="ARNormal"/>
      </w:pPr>
    </w:p>
    <w:p w:rsidP="000675F2" w:rsidR="000675F2" w:rsidRDefault="000675F2">
      <w:pPr>
        <w:pStyle w:val="ARNormal"/>
      </w:pPr>
    </w:p>
    <w:p w:rsidP="000675F2" w:rsidR="000675F2" w:rsidRDefault="000675F2">
      <w:pPr>
        <w:pStyle w:val="ARNormal"/>
      </w:pPr>
    </w:p>
    <w:p w:rsidP="000675F2" w:rsidR="00FB10D6" w:rsidRDefault="00FB10D6">
      <w:pPr>
        <w:pStyle w:val="ARNormal"/>
      </w:pPr>
    </w:p>
    <w:p w:rsidP="000675F2" w:rsidR="00FB10D6" w:rsidRDefault="00FB10D6">
      <w:pPr>
        <w:pStyle w:val="ARNormal"/>
      </w:pPr>
    </w:p>
    <w:p w:rsidP="000675F2" w:rsidR="00FB10D6" w:rsidRDefault="00FB10D6">
      <w:pPr>
        <w:pStyle w:val="ARNormal"/>
      </w:pPr>
    </w:p>
    <w:p w:rsidP="000675F2" w:rsidR="00FB10D6" w:rsidRDefault="00FB10D6">
      <w:pPr>
        <w:pStyle w:val="ARNormal"/>
      </w:pPr>
    </w:p>
    <w:p w:rsidP="00FB10D6" w:rsidR="00D10885" w:rsidRDefault="00B76757">
      <w:pPr>
        <w:pStyle w:val="ARTitle"/>
      </w:pPr>
      <w:r>
        <w:t>Advanced Report</w:t>
      </w:r>
    </w:p>
    <w:p w:rsidP="000675F2" w:rsidR="009350AA" w:rsidRDefault="009350AA">
      <w:pPr>
        <w:pStyle w:val="ARNormal"/>
      </w:pPr>
    </w:p>
    <w:p w:rsidP="000675F2" w:rsidR="00FB10D6" w:rsidRDefault="00FB10D6">
      <w:pPr>
        <w:pStyle w:val="ARNormal"/>
      </w:pPr>
    </w:p>
    <w:p w:rsidP="000675F2" w:rsidR="000675F2" w:rsidRDefault="000675F2">
      <w:pPr>
        <w:pStyle w:val="ARNormal"/>
      </w:pPr>
    </w:p>
    <w:p w:rsidP="000675F2" w:rsidR="000675F2" w:rsidRDefault="000675F2">
      <w:pPr>
        <w:pStyle w:val="ARNormal"/>
      </w:pPr>
    </w:p>
    <w:p w:rsidP="000675F2" w:rsidR="000675F2" w:rsidRDefault="000675F2">
      <w:pPr>
        <w:pStyle w:val="ARNormal"/>
      </w:pPr>
    </w:p>
    <w:p w:rsidP="000675F2" w:rsidR="000675F2" w:rsidRDefault="000675F2">
      <w:pPr>
        <w:pStyle w:val="ARNormal"/>
      </w:pPr>
    </w:p>
    <w:p w:rsidP="000675F2" w:rsidR="000675F2" w:rsidRDefault="000675F2">
      <w:pPr>
        <w:pStyle w:val="ARNormal"/>
      </w:pPr>
    </w:p>
    <w:p w:rsidP="000675F2" w:rsidR="000675F2" w:rsidRDefault="000675F2">
      <w:pPr>
        <w:pStyle w:val="ARNormal"/>
      </w:pPr>
    </w:p>
    <w:p w:rsidP="000675F2" w:rsidR="000675F2" w:rsidRDefault="000675F2">
      <w:pPr>
        <w:pStyle w:val="ARNormal"/>
      </w:pPr>
    </w:p>
    <w:p w:rsidP="000675F2" w:rsidR="00FB10D6" w:rsidRDefault="00FB10D6">
      <w:pPr>
        <w:pStyle w:val="ARNormal"/>
      </w:pPr>
    </w:p>
    <w:p w:rsidP="00FB10D6" w:rsidR="00FB10D6" w:rsidRDefault="00B76757">
      <w:pPr>
        <w:pStyle w:val="ARSubTitle"/>
      </w:pPr>
      <w:r>
        <w:t>An example by:</w:t>
      </w:r>
    </w:p>
    <w:p w:rsidP="00FB10D6" w:rsidR="00FB10D6" w:rsidRDefault="00FB10D6">
      <w:pPr>
        <w:pStyle w:val="ARSubTitle"/>
      </w:pPr>
    </w:p>
    <w:p w:rsidP="00FB10D6" w:rsidR="00FB10D6" w:rsidRDefault="00B76757">
      <w:pPr>
        <w:pStyle w:val="ARSubTitle"/>
      </w:pPr>
      <w:r>
        <w:t>ogure</w:t>
      </w:r>
    </w:p>
    <w:p w:rsidR="009350AA" w:rsidRDefault="009350AA">
      <w:r>
        <w:br w:type="page"/>
      </w:r>
    </w:p>
    <w:p w:rsidP="00DC341B" w:rsidR="00DC341B" w:rsidRDefault="00DC341B">
      <w:pPr>
        <w:pStyle w:val="ARNormal"/>
      </w:pPr>
    </w:p>
    <w:p w:rsidP="00DC341B" w:rsidR="00DC341B" w:rsidRDefault="00DC341B">
      <w:pPr>
        <w:pStyle w:val="ARNormal"/>
      </w:pPr>
    </w:p>
    <w:sdt>
      <w:sdtPr>
        <w:rPr>
          <w:rFonts w:ascii="Times New Roman" w:cstheme="minorBidi" w:eastAsiaTheme="minorEastAsia" w:hAnsi="Times New Roman"/>
          <w:b w:val="0"/>
          <w:bCs w:val="0"/>
          <w:color w:themeColor="text1" w:val="000000"/>
          <w:sz w:val="24"/>
          <w:szCs w:val="22"/>
        </w:rPr>
        <w:id w:val="1831008768"/>
        <w:docPartObj>
          <w:docPartGallery w:val="Table of Contents"/>
          <w:docPartUnique/>
        </w:docPartObj>
      </w:sdtPr>
      <w:sdtEndPr/>
      <w:sdtContent>
        <w:p w:rsidP="00A0278C" w:rsidR="00DC341B" w:rsidRDefault="00DC341B" w:rsidRPr="00DC341B">
          <w:pPr>
            <w:pStyle w:val="TOCHeading"/>
            <w:rPr>
              <w:rStyle w:val="ARNormalChar"/>
              <w:sz w:val="36"/>
              <w:szCs w:val="36"/>
            </w:rPr>
          </w:pPr>
          <w:r w:rsidRPr="00DC341B">
            <w:rPr>
              <w:rStyle w:val="ARNormalChar"/>
              <w:sz w:val="36"/>
              <w:szCs w:val="36"/>
            </w:rPr>
            <w:t>Table of Contents</w:t>
          </w:r>
        </w:p>
        <w:p w:rsidR="00DC341B" w:rsidRDefault="00DC341B">
          <w:pPr>
            <w:pStyle w:val="TOC1"/>
            <w:tabs>
              <w:tab w:pos="440" w:val="left"/>
              <w:tab w:leader="dot" w:pos="9350" w:val="right"/>
            </w:tabs>
            <w:rPr>
              <w:noProof/>
              <w:lang w:eastAsia="de-DE" w:val="de-DE"/>
            </w:rPr>
          </w:pPr>
          <w:r>
            <w:fldChar w:fldCharType="begin"/>
          </w:r>
          <w:r>
            <w:instrText xml:space="preserve"> TOC \o \h \z \u</w:instrText>
          </w:r>
          <w:r>
            <w:fldChar w:fldCharType="separate"/>
          </w:r>
          <w:hyperlink w:anchor="_Toc414457992" w:history="1">
            <w:r w:rsidRPr="00EA6663">
              <w:rPr>
                <w:rStyle w:val="Hyperlink"/>
                <w:noProof/>
              </w:rPr>
              <w:t>1</w:t>
            </w:r>
            <w:r>
              <w:rPr>
                <w:noProof/>
                <w:lang w:eastAsia="de-DE" w:val="de-DE"/>
              </w:rPr>
              <w:tab/>
            </w:r>
            <w:r w:rsidRPr="00EA6663">
              <w:rPr>
                <w:rStyle w:val="Hyperlink"/>
                <w:noProof/>
              </w:rPr>
              <w:t>Text and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B" w:rsidRDefault="00B76757">
          <w:pPr>
            <w:pStyle w:val="TOC1"/>
            <w:tabs>
              <w:tab w:pos="660" w:val="left"/>
              <w:tab w:leader="dot" w:pos="9350" w:val="right"/>
            </w:tabs>
            <w:rPr>
              <w:noProof/>
              <w:lang w:eastAsia="de-DE" w:val="de-DE"/>
            </w:rPr>
          </w:pPr>
          <w:hyperlink w:anchor="_Toc414457993" w:history="1">
            <w:r w:rsidR="00DC341B" w:rsidRPr="00EA6663">
              <w:rPr>
                <w:rStyle w:val="Hyperlink"/>
                <w:noProof/>
              </w:rPr>
              <w:t>1.1</w:t>
            </w:r>
            <w:r w:rsidR="00DC341B">
              <w:rPr>
                <w:noProof/>
                <w:lang w:eastAsia="de-DE" w:val="de-DE"/>
              </w:rPr>
              <w:tab/>
            </w:r>
            <w:r w:rsidR="00DC341B" w:rsidRPr="00EA6663">
              <w:rPr>
                <w:rStyle w:val="Hyperlink"/>
                <w:noProof/>
              </w:rPr>
              <w:t>SubChapter with Text</w:t>
            </w:r>
            <w:r w:rsidR="00DC341B">
              <w:rPr>
                <w:noProof/>
                <w:webHidden/>
              </w:rPr>
              <w:tab/>
            </w:r>
            <w:r w:rsidR="00DC341B">
              <w:rPr>
                <w:noProof/>
                <w:webHidden/>
              </w:rPr>
              <w:fldChar w:fldCharType="begin"/>
            </w:r>
            <w:r w:rsidR="00DC341B">
              <w:rPr>
                <w:noProof/>
                <w:webHidden/>
              </w:rPr>
              <w:instrText xml:space="preserve"> PAGEREF _Toc414457993 \h </w:instrText>
            </w:r>
            <w:r w:rsidR="00DC341B">
              <w:rPr>
                <w:noProof/>
                <w:webHidden/>
              </w:rPr>
            </w:r>
            <w:r w:rsidR="00DC341B">
              <w:rPr>
                <w:noProof/>
                <w:webHidden/>
              </w:rPr>
              <w:fldChar w:fldCharType="separate"/>
            </w:r>
            <w:r w:rsidR="00DC341B">
              <w:rPr>
                <w:noProof/>
                <w:webHidden/>
              </w:rPr>
              <w:t>3</w:t>
            </w:r>
            <w:r w:rsidR="00DC341B">
              <w:rPr>
                <w:noProof/>
                <w:webHidden/>
              </w:rPr>
              <w:fldChar w:fldCharType="end"/>
            </w:r>
          </w:hyperlink>
        </w:p>
        <w:p w:rsidR="00DC341B" w:rsidRDefault="00B76757">
          <w:pPr>
            <w:pStyle w:val="TOC1"/>
            <w:tabs>
              <w:tab w:pos="660" w:val="left"/>
              <w:tab w:leader="dot" w:pos="9350" w:val="right"/>
            </w:tabs>
            <w:rPr>
              <w:noProof/>
              <w:lang w:eastAsia="de-DE" w:val="de-DE"/>
            </w:rPr>
          </w:pPr>
          <w:hyperlink w:anchor="_Toc414457994" w:history="1">
            <w:r w:rsidR="00DC341B" w:rsidRPr="00EA6663">
              <w:rPr>
                <w:rStyle w:val="Hyperlink"/>
                <w:noProof/>
              </w:rPr>
              <w:t>1.2</w:t>
            </w:r>
            <w:r w:rsidR="00DC341B">
              <w:rPr>
                <w:noProof/>
                <w:lang w:eastAsia="de-DE" w:val="de-DE"/>
              </w:rPr>
              <w:tab/>
            </w:r>
            <w:r w:rsidR="00DC341B" w:rsidRPr="00EA6663">
              <w:rPr>
                <w:rStyle w:val="Hyperlink"/>
                <w:noProof/>
              </w:rPr>
              <w:t>SubChapter with an Image</w:t>
            </w:r>
            <w:r w:rsidR="00DC341B">
              <w:rPr>
                <w:noProof/>
                <w:webHidden/>
              </w:rPr>
              <w:tab/>
            </w:r>
            <w:r w:rsidR="00DC341B">
              <w:rPr>
                <w:noProof/>
                <w:webHidden/>
              </w:rPr>
              <w:fldChar w:fldCharType="begin"/>
            </w:r>
            <w:r w:rsidR="00DC341B">
              <w:rPr>
                <w:noProof/>
                <w:webHidden/>
              </w:rPr>
              <w:instrText xml:space="preserve"> PAGEREF _Toc414457994 \h </w:instrText>
            </w:r>
            <w:r w:rsidR="00DC341B">
              <w:rPr>
                <w:noProof/>
                <w:webHidden/>
              </w:rPr>
            </w:r>
            <w:r w:rsidR="00DC341B">
              <w:rPr>
                <w:noProof/>
                <w:webHidden/>
              </w:rPr>
              <w:fldChar w:fldCharType="separate"/>
            </w:r>
            <w:r w:rsidR="00DC341B">
              <w:rPr>
                <w:noProof/>
                <w:webHidden/>
              </w:rPr>
              <w:t>3</w:t>
            </w:r>
            <w:r w:rsidR="00DC341B">
              <w:rPr>
                <w:noProof/>
                <w:webHidden/>
              </w:rPr>
              <w:fldChar w:fldCharType="end"/>
            </w:r>
          </w:hyperlink>
        </w:p>
        <w:p w:rsidR="00DC341B" w:rsidRDefault="00B76757">
          <w:pPr>
            <w:pStyle w:val="TOC1"/>
            <w:tabs>
              <w:tab w:pos="440" w:val="left"/>
              <w:tab w:leader="dot" w:pos="9350" w:val="right"/>
            </w:tabs>
            <w:rPr>
              <w:noProof/>
              <w:lang w:eastAsia="de-DE" w:val="de-DE"/>
            </w:rPr>
          </w:pPr>
          <w:hyperlink w:anchor="_Toc414457995" w:history="1">
            <w:r w:rsidR="00DC341B" w:rsidRPr="00EA6663">
              <w:rPr>
                <w:rStyle w:val="Hyperlink"/>
                <w:noProof/>
              </w:rPr>
              <w:t>2</w:t>
            </w:r>
            <w:r w:rsidR="00DC341B">
              <w:rPr>
                <w:noProof/>
                <w:lang w:eastAsia="de-DE" w:val="de-DE"/>
              </w:rPr>
              <w:tab/>
            </w:r>
            <w:r w:rsidR="00DC341B" w:rsidRPr="00EA6663">
              <w:rPr>
                <w:rStyle w:val="Hyperlink"/>
                <w:noProof/>
              </w:rPr>
              <w:t>Tables</w:t>
            </w:r>
            <w:r w:rsidR="00DC341B">
              <w:rPr>
                <w:noProof/>
                <w:webHidden/>
              </w:rPr>
              <w:tab/>
            </w:r>
            <w:r w:rsidR="00DC341B">
              <w:rPr>
                <w:noProof/>
                <w:webHidden/>
              </w:rPr>
              <w:fldChar w:fldCharType="begin"/>
            </w:r>
            <w:r w:rsidR="00DC341B">
              <w:rPr>
                <w:noProof/>
                <w:webHidden/>
              </w:rPr>
              <w:instrText xml:space="preserve"> PAGEREF _Toc414457995 \h </w:instrText>
            </w:r>
            <w:r w:rsidR="00DC341B">
              <w:rPr>
                <w:noProof/>
                <w:webHidden/>
              </w:rPr>
            </w:r>
            <w:r w:rsidR="00DC341B">
              <w:rPr>
                <w:noProof/>
                <w:webHidden/>
              </w:rPr>
              <w:fldChar w:fldCharType="separate"/>
            </w:r>
            <w:r w:rsidR="00DC341B">
              <w:rPr>
                <w:noProof/>
                <w:webHidden/>
              </w:rPr>
              <w:t>4</w:t>
            </w:r>
            <w:r w:rsidR="00DC341B">
              <w:rPr>
                <w:noProof/>
                <w:webHidden/>
              </w:rPr>
              <w:fldChar w:fldCharType="end"/>
            </w:r>
          </w:hyperlink>
        </w:p>
        <w:p w:rsidP="00DC341B" w:rsidR="00DC341B" w:rsidRDefault="00DC341B">
          <w:pPr>
            <w:pStyle w:val="ARNormal"/>
          </w:pPr>
          <w:r>
            <w:fldChar w:fldCharType="end"/>
          </w:r>
        </w:p>
      </w:sdtContent>
    </w:sdt>
    <w:p w:rsidP="00DC341B" w:rsidR="00DC341B" w:rsidRDefault="00DC341B">
      <w:pPr>
        <w:pStyle w:val="ARNormal"/>
      </w:pPr>
    </w:p>
    <w:p w:rsidP="00DC341B" w:rsidR="00DC341B" w:rsidRDefault="00DC341B">
      <w:pPr>
        <w:pStyle w:val="ARNormal"/>
      </w:pPr>
    </w:p>
    <w:p w:rsidP="00DC341B" w:rsidR="00DC341B" w:rsidRDefault="00DC341B">
      <w:pPr>
        <w:pStyle w:val="ARNormal"/>
        <w:rPr>
          <w:b/>
          <w:sz w:val="36"/>
          <w:szCs w:val="36"/>
        </w:rPr>
      </w:pPr>
      <w:r w:rsidRPr="00DC341B">
        <w:rPr>
          <w:b/>
          <w:sz w:val="36"/>
          <w:szCs w:val="36"/>
        </w:rPr>
        <w:t>Table of Figures</w:t>
      </w:r>
    </w:p>
    <w:p w:rsidP="00DC341B" w:rsidR="00161944" w:rsidRDefault="00161944">
      <w:pPr>
        <w:pStyle w:val="ARNormal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\h \z \t "AR_Caption" \c </w:instrText>
      </w:r>
      <w:r>
        <w:rPr>
          <w:b/>
          <w:sz w:val="36"/>
          <w:szCs w:val="36"/>
        </w:rPr>
        <w:fldChar w:fldCharType="separate"/>
      </w:r>
      <w:r>
        <w:rPr>
          <w:bCs/>
          <w:noProof/>
          <w:sz w:val="36"/>
          <w:szCs w:val="36"/>
        </w:rPr>
        <w:t>No table of figures entries found.</w:t>
      </w:r>
      <w:r>
        <w:rPr>
          <w:b/>
          <w:sz w:val="36"/>
          <w:szCs w:val="36"/>
        </w:rPr>
        <w:fldChar w:fldCharType="end"/>
      </w:r>
      <w:bookmarkStart w:id="0" w:name="_GoBack"/>
      <w:bookmarkEnd w:id="0"/>
    </w:p>
    <w:p w:rsidR="00DC341B" w:rsidRDefault="00DC341B">
      <w:pPr>
        <w:rPr>
          <w:rFonts w:ascii="Times New Roman" w:cstheme="majorBidi" w:eastAsiaTheme="majorEastAsia" w:hAnsi="Times New Roman"/>
          <w:b/>
          <w:bCs/>
          <w:sz w:val="52"/>
          <w:szCs w:val="28"/>
        </w:rPr>
      </w:pPr>
      <w:r>
        <w:br w:type="page"/>
      </w:r>
    </w:p>
    <w:p w:rsidP="00DB35CC" w:rsidR="00DB35CC" w:rsidRDefault="00DB35CC">
      <w:pPr>
        <w:pStyle w:val="ARHeading1"/>
      </w:pPr>
      <w:bookmarkStart w:id="1" w:name="_Toc414457992"/>
      <w:r>
        <w:lastRenderedPageBreak/>
        <w:t>Text and Image</w:t>
      </w:r>
      <w:bookmarkEnd w:id="1"/>
    </w:p>
    <w:p w:rsidP="00DB35CC" w:rsidR="009350AA" w:rsidRDefault="00DB35CC">
      <w:pPr>
        <w:pStyle w:val="ARHeading2"/>
      </w:pPr>
      <w:bookmarkStart w:id="2" w:name="_Toc414457993"/>
      <w:proofErr w:type="spellStart"/>
      <w:r>
        <w:t>Sub</w:t>
      </w:r>
      <w:r w:rsidR="00A655D7">
        <w:t>Chapter</w:t>
      </w:r>
      <w:proofErr w:type="spellEnd"/>
      <w:r w:rsidR="00A655D7">
        <w:t xml:space="preserve"> with Text</w:t>
      </w:r>
      <w:bookmarkEnd w:id="2"/>
    </w:p>
    <w:p>
      <w:r>
        <w:t>A very rich tall and very tall and not excessively bald and smart and very terrified engineer suggested it.
</w:t>
      </w:r>
    </w:p>
    <w:p w:rsidP="004340A9" w:rsidR="00A655D7" w:rsidRDefault="00A655D7"/>
    <w:p w:rsidP="00DB35CC" w:rsidR="00DB35CC" w:rsidRDefault="00DB35CC">
      <w:pPr>
        <w:pStyle w:val="ARHeading2"/>
      </w:pPr>
      <w:bookmarkStart w:id="3" w:name="_Toc414457994"/>
      <w:proofErr w:type="spellStart"/>
      <w:r>
        <w:t>SubChapter</w:t>
      </w:r>
      <w:proofErr w:type="spellEnd"/>
      <w:r>
        <w:t xml:space="preserve"> with an Image</w:t>
      </w:r>
      <w:bookmarkEnd w:id="3"/>
    </w:p>
    <w:p>
      <w:pPr>
        <w:pStyle w:val="ARImage"/>
      </w:pPr>
      <w:r>
        <w:t/>
      </w:r>
      <w:r>
        <w:drawing>
          <wp:inline distB="0" distL="0" distR="0" distT="0">
            <wp:extent cx="3599992" cy="3599992"/>
            <wp:effectExtent b="0" l="0" r="0" t="0"/>
            <wp:docPr id="1" name="Image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3599992" cy="359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RCaption"/>
      </w:pPr>
      <w:r>
        <w:t>This is the MATLAB logo.</w:t>
      </w:r>
    </w:p>
    <w:p w:rsidR="00DB35CC" w:rsidRDefault="00DB35CC">
      <w:r>
        <w:br w:type="page"/>
      </w:r>
    </w:p>
    <w:p w:rsidP="00DB35CC" w:rsidR="00A655D7" w:rsidRDefault="00DB35CC">
      <w:pPr>
        <w:pStyle w:val="ARHeading1"/>
      </w:pPr>
      <w:bookmarkStart w:id="4" w:name="_Toc414457995"/>
      <w:r>
        <w:lastRenderedPageBreak/>
        <w:t>Tables</w:t>
      </w:r>
      <w:bookmarkEnd w:id="4"/>
    </w:p>
    <w:p>
      <w:pPr>
        <w:pStyle w:val="ARHeading2"/>
      </w:pPr>
      <w:r>
        <w:t>Simple Table Example</w:t>
      </w:r>
    </w:p>
    <w:p>
      <w:pPr>
        <w:pStyle w:val="ARNormal"/>
      </w:pPr>
      <w:r>
        <w:t>This is an example of a simple table. The table is based upon the Word table style "AR_Table".</w:t>
      </w:r>
    </w:p>
    <w:tbl>
      <w:tblPr>
        <w:tblStyle w:val="ARTable"/>
        <w:tblW w:type="auto" w:w="0"/>
      </w:tblPr>
      <w:tr>
        <w:tc>
          <w:p>
            <w:r>
              <w:t>Some</w:t>
            </w:r>
          </w:p>
        </w:tc>
        <w:tc>
          <w:p>
            <w:r>
              <w:t>smart</w:t>
            </w:r>
          </w:p>
        </w:tc>
        <w:tc>
          <w:p>
            <w:r>
              <w:t>hamster</w:t>
            </w:r>
          </w:p>
        </w:tc>
      </w:tr>
      <w:tr>
        <w:tc>
          <w:p>
            <w:r>
              <w:t>told</w:t>
            </w:r>
          </w:p>
        </w:tc>
        <w:tc>
          <w:p>
            <w:r>
              <w:t>some</w:t>
            </w:r>
          </w:p>
        </w:tc>
        <w:tc>
          <w:p>
            <w:r>
              <w:t>young</w:t>
            </w:r>
          </w:p>
        </w:tc>
      </w:tr>
      <w:tr>
        <w:tc>
          <w:p>
            <w:r>
              <w:t>and</w:t>
            </w:r>
          </w:p>
        </w:tc>
        <w:tc>
          <w:p>
            <w:r>
              <w:t>rich</w:t>
            </w:r>
          </w:p>
        </w:tc>
        <w:tc>
          <w:p>
            <w:r>
              <w:t>and</w:t>
            </w:r>
          </w:p>
        </w:tc>
      </w:tr>
      <w:tr>
        <w:tc>
          <w:p>
            <w:r>
              <w:t>smart</w:t>
            </w:r>
          </w:p>
        </w:tc>
        <w:tc>
          <w:p>
            <w:r>
              <w:t>and</w:t>
            </w:r>
          </w:p>
        </w:tc>
        <w:tc>
          <w:p>
            <w:r>
              <w:t>good</w:t>
            </w:r>
          </w:p>
        </w:tc>
      </w:tr>
      <w:tr>
        <w:tc>
          <w:p>
            <w:r>
              <w:t>programmer.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 w:rsidP="004340A9" w:rsidR="00A655D7" w:rsidRDefault="00A655D7"/>
    <w:p>
      <w:pPr>
        <w:pStyle w:val="ARHeading2"/>
      </w:pPr>
      <w:r>
        <w:t>Complex Table Example</w:t>
      </w:r>
    </w:p>
    <w:p>
      <w:pPr>
        <w:pStyle w:val="ARNormal"/>
      </w:pPr>
      <w:r>
        <w:t>This is an example of an advanced table, which is completely created with the DOM API.</w:t>
      </w:r>
    </w:p>
    <w:tbl>
      <w:tblPr>
        <w:tblW w:type="pct" w:w="5000"/>
      </w:tblPr>
      <w:tr>
        <w:tc>
          <w:p>
            <w:r>
              <w:rPr>
                <w:b w:val="true"/>
              </w:rPr>
              <w:t>Row 1</w:t>
            </w:r>
          </w:p>
        </w:tc>
        <w:tc>
          <w:p>
            <w:r>
              <w:rPr>
                <w:b w:val="true"/>
              </w:rPr>
              <w:t>Row 2</w:t>
            </w:r>
          </w:p>
        </w:tc>
        <w:tc>
          <w:p>
            <w:r>
              <w:rPr>
                <w:b w:val="true"/>
              </w:rPr>
              <w:t>Row 3</w:t>
            </w:r>
          </w:p>
        </w:tc>
      </w:tr>
      <w:tr>
        <w:tc>
          <w:tcPr>
            <w:shd w:color="auto" w:fill="6da1fd" w:val="clear"/>
            <w:vAlign w:val="center"/>
          </w:tcPr>
          <w:p>
            <w:r>
              <w:t>To</w:t>
            </w:r>
          </w:p>
        </w:tc>
        <w:tc>
          <w:tcPr>
            <w:shd w:color="auto" w:fill="7b65cc" w:val="clear"/>
            <w:vAlign w:val="center"/>
          </w:tcPr>
          <w:p>
            <w:r>
              <w:t>fool</w:t>
            </w:r>
          </w:p>
        </w:tc>
        <w:tc>
          <w:tcPr>
            <w:shd w:color="auto" w:fill="1ee067" w:val="clear"/>
            <w:vAlign w:val="center"/>
          </w:tcPr>
          <w:p>
            <w:r>
              <w:t>some</w:t>
            </w:r>
          </w:p>
        </w:tc>
      </w:tr>
      <w:tr>
        <w:tc>
          <w:tcPr>
            <w:shd w:color="auto" w:fill="96e9f6" w:val="clear"/>
            <w:vAlign w:val="center"/>
          </w:tcPr>
          <w:p>
            <w:r>
              <w:t>very</w:t>
            </w:r>
          </w:p>
        </w:tc>
        <w:tc>
          <w:tcPr>
            <w:shd w:color="auto" w:fill="39e770" w:val="clear"/>
            <w:vAlign w:val="center"/>
          </w:tcPr>
          <w:p>
            <w:r>
              <w:t>terrified</w:t>
            </w:r>
          </w:p>
        </w:tc>
        <w:tc>
          <w:tcPr>
            <w:shd w:color="auto" w:fill="627666" w:val="clear"/>
            <w:vAlign w:val="center"/>
          </w:tcPr>
          <w:p>
            <w:r>
              <w:t>programmer.</w:t>
            </w:r>
          </w:p>
        </w:tc>
      </w:tr>
    </w:tbl>
    <w:p w:rsidP="004340A9" w:rsidR="00515266" w:rsidRDefault="00515266" w:rsidRPr="004340A9"/>
    <w:sectPr>
      <w:headerReference r:id="rIdHeader1" w:type="default"/>
      <w:footerReference r:id="rIdFooter1" w:type="default"/>
      <w:titlePg w:val="0"/>
      <w:pgMar w:bottom="1440" w:footer="720" w:gutter="0" w:header="283" w:left="1440" w:right="1440" w:top="1440"/>
      <w:pgNumType w:start="1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757" w:rsidRDefault="00B76757" w:rsidP="002A051E">
      <w:pPr>
        <w:spacing w:after="0" w:line="240" w:lineRule="auto"/>
      </w:pPr>
      <w:r>
        <w:separator/>
      </w:r>
    </w:p>
  </w:endnote>
  <w:endnote w:type="continuationSeparator" w:id="0">
    <w:p w:rsidR="00B76757" w:rsidRDefault="00B76757" w:rsidP="002A0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82555" w:rsidR="00B82555" w:rsidRDefault="00B8255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61944">
      <w:rPr>
        <w:noProof/>
      </w:rPr>
      <w:t>4</w:t>
    </w:r>
    <w:r>
      <w:fldChar w:fldCharType="end"/>
    </w:r>
    <w:r>
      <w:t>/</w:t>
    </w:r>
    <w:r w:rsidR="00B76757">
      <w:fldChar w:fldCharType="begin"/>
    </w:r>
    <w:r w:rsidR="00B76757">
      <w:instrText xml:space="preserve"> NUMPAGES   \* MERGEFORMAT </w:instrText>
    </w:r>
    <w:r w:rsidR="00B76757">
      <w:fldChar w:fldCharType="separate"/>
    </w:r>
    <w:r w:rsidR="00161944">
      <w:rPr>
        <w:noProof/>
      </w:rPr>
      <w:t>4</w:t>
    </w:r>
    <w:r w:rsidR="00B7675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757" w:rsidRDefault="00B76757" w:rsidP="002A051E">
      <w:pPr>
        <w:spacing w:after="0" w:line="240" w:lineRule="auto"/>
      </w:pPr>
      <w:r>
        <w:separator/>
      </w:r>
    </w:p>
  </w:footnote>
  <w:footnote w:type="continuationSeparator" w:id="0">
    <w:p w:rsidR="00B76757" w:rsidRDefault="00B76757" w:rsidP="002A0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82555" w:rsidR="00B82555" w:rsidRDefault="00B82555">
    <w:pPr>
      <w:pStyle w:val="Header"/>
      <w:pBdr>
        <w:bottom w:color="auto" w:space="1" w:sz="6" w:val="double"/>
      </w:pBdr>
      <w:jc w:val="center"/>
    </w:pPr>
    <w:r>
      <w:rPr>
        <w:noProof/>
        <w:lang w:eastAsia="de-DE" w:val="de-DE"/>
      </w:rPr>
      <w:drawing>
        <wp:inline distB="0" distL="0" distR="0" distT="0">
          <wp:extent cx="2794406" cy="838322"/>
          <wp:effectExtent b="0" l="0" r="6350" t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tlab_simulink_500px_1.jpg"/>
                  <pic:cNvPicPr/>
                </pic:nvPicPr>
                <pic:blipFill>
                  <a:blip r:embed="rId1_tId514_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6892" cy="857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0A4E132D"/>
    <w:multiLevelType w:val="hybridMultilevel"/>
    <w:tmpl w:val="AF1E84C4"/>
    <w:lvl w:ilvl="0" w:tplc="0F36FC20">
      <w:start w:val="1"/>
      <w:numFmt w:val="decimal"/>
      <w:pStyle w:val="ARCaption"/>
      <w:lvlText w:val="Figure %1:"/>
      <w:lvlJc w:val="left"/>
      <w:pPr>
        <w:ind w:hanging="360" w:left="720"/>
      </w:pPr>
      <w:rPr>
        <w:rFonts w:hint="default"/>
      </w:rPr>
    </w:lvl>
    <w:lvl w:ilvl="1" w:tentative="1" w:tplc="04070019">
      <w:start w:val="1"/>
      <w:numFmt w:val="lowerLetter"/>
      <w:lvlText w:val="%2."/>
      <w:lvlJc w:val="left"/>
      <w:pPr>
        <w:ind w:hanging="360" w:left="1440"/>
      </w:pPr>
    </w:lvl>
    <w:lvl w:ilvl="2" w:tentative="1" w:tplc="0407001B">
      <w:start w:val="1"/>
      <w:numFmt w:val="lowerRoman"/>
      <w:lvlText w:val="%3."/>
      <w:lvlJc w:val="right"/>
      <w:pPr>
        <w:ind w:hanging="180" w:left="2160"/>
      </w:pPr>
    </w:lvl>
    <w:lvl w:ilvl="3" w:tentative="1" w:tplc="0407000F">
      <w:start w:val="1"/>
      <w:numFmt w:val="decimal"/>
      <w:lvlText w:val="%4."/>
      <w:lvlJc w:val="left"/>
      <w:pPr>
        <w:ind w:hanging="360" w:left="2880"/>
      </w:pPr>
    </w:lvl>
    <w:lvl w:ilvl="4" w:tentative="1" w:tplc="04070019">
      <w:start w:val="1"/>
      <w:numFmt w:val="lowerLetter"/>
      <w:lvlText w:val="%5."/>
      <w:lvlJc w:val="left"/>
      <w:pPr>
        <w:ind w:hanging="360" w:left="3600"/>
      </w:pPr>
    </w:lvl>
    <w:lvl w:ilvl="5" w:tentative="1" w:tplc="0407001B">
      <w:start w:val="1"/>
      <w:numFmt w:val="lowerRoman"/>
      <w:lvlText w:val="%6."/>
      <w:lvlJc w:val="right"/>
      <w:pPr>
        <w:ind w:hanging="180" w:left="4320"/>
      </w:pPr>
    </w:lvl>
    <w:lvl w:ilvl="6" w:tentative="1" w:tplc="0407000F">
      <w:start w:val="1"/>
      <w:numFmt w:val="decimal"/>
      <w:lvlText w:val="%7."/>
      <w:lvlJc w:val="left"/>
      <w:pPr>
        <w:ind w:hanging="360" w:left="5040"/>
      </w:pPr>
    </w:lvl>
    <w:lvl w:ilvl="7" w:tentative="1" w:tplc="04070019">
      <w:start w:val="1"/>
      <w:numFmt w:val="lowerLetter"/>
      <w:lvlText w:val="%8."/>
      <w:lvlJc w:val="left"/>
      <w:pPr>
        <w:ind w:hanging="360" w:left="5760"/>
      </w:pPr>
    </w:lvl>
    <w:lvl w:ilvl="8" w:tentative="1" w:tplc="0407001B">
      <w:start w:val="1"/>
      <w:numFmt w:val="lowerRoman"/>
      <w:lvlText w:val="%9."/>
      <w:lvlJc w:val="right"/>
      <w:pPr>
        <w:ind w:hanging="180" w:left="6480"/>
      </w:pPr>
    </w:lvl>
  </w:abstractNum>
  <w:abstractNum w:abstractNumId="11">
    <w:nsid w:val="493D74CF"/>
    <w:multiLevelType w:val="multilevel"/>
    <w:tmpl w:val="E0F0DF42"/>
    <w:styleLink w:val="ARHeadings"/>
    <w:lvl w:ilvl="0">
      <w:start w:val="1"/>
      <w:numFmt w:val="decimal"/>
      <w:pStyle w:val="ARHeading1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pStyle w:val="ARHeading2"/>
      <w:lvlText w:val="%1.%2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pStyle w:val="ARHeading3"/>
      <w:lvlText w:val="%1.%2.%3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2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30"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1" w:latentStyles="0" w:numberingStyles="0" w:stylesInUse="1" w:tableStyles="0" w:top3HeadingStyles="0" w:val="1028" w:visibleStyles="0"/>
  <w:defaultTabStop w:val="720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675F2"/>
    <w:rsid w:val="00093073"/>
    <w:rsid w:val="000A0F72"/>
    <w:rsid w:val="000E224A"/>
    <w:rsid w:val="000F2DCA"/>
    <w:rsid w:val="0011795D"/>
    <w:rsid w:val="00150CAE"/>
    <w:rsid w:val="00161944"/>
    <w:rsid w:val="00183CBD"/>
    <w:rsid w:val="001B3C83"/>
    <w:rsid w:val="001B4236"/>
    <w:rsid w:val="001C730F"/>
    <w:rsid w:val="001D5594"/>
    <w:rsid w:val="001E0516"/>
    <w:rsid w:val="00206447"/>
    <w:rsid w:val="002278DE"/>
    <w:rsid w:val="00276FD6"/>
    <w:rsid w:val="002A051E"/>
    <w:rsid w:val="002A1CF7"/>
    <w:rsid w:val="002D1520"/>
    <w:rsid w:val="002F70CB"/>
    <w:rsid w:val="003135DC"/>
    <w:rsid w:val="003428DC"/>
    <w:rsid w:val="003B30E4"/>
    <w:rsid w:val="003C2B92"/>
    <w:rsid w:val="003C7D1E"/>
    <w:rsid w:val="003D2CD1"/>
    <w:rsid w:val="004054B7"/>
    <w:rsid w:val="00423DAA"/>
    <w:rsid w:val="004340A9"/>
    <w:rsid w:val="00483BE7"/>
    <w:rsid w:val="004877A2"/>
    <w:rsid w:val="004A610A"/>
    <w:rsid w:val="004C52FB"/>
    <w:rsid w:val="004E1624"/>
    <w:rsid w:val="004E2706"/>
    <w:rsid w:val="00504683"/>
    <w:rsid w:val="00515266"/>
    <w:rsid w:val="00521B4F"/>
    <w:rsid w:val="005226FA"/>
    <w:rsid w:val="005401D1"/>
    <w:rsid w:val="005802E7"/>
    <w:rsid w:val="005A4B5F"/>
    <w:rsid w:val="005D2C2E"/>
    <w:rsid w:val="006435D5"/>
    <w:rsid w:val="00652E60"/>
    <w:rsid w:val="00667128"/>
    <w:rsid w:val="006B24F7"/>
    <w:rsid w:val="006B40A0"/>
    <w:rsid w:val="006B7CEC"/>
    <w:rsid w:val="00701753"/>
    <w:rsid w:val="007157DF"/>
    <w:rsid w:val="00794D1E"/>
    <w:rsid w:val="007E053A"/>
    <w:rsid w:val="007E68D0"/>
    <w:rsid w:val="00813B1F"/>
    <w:rsid w:val="008872E9"/>
    <w:rsid w:val="00887A38"/>
    <w:rsid w:val="008E2E3E"/>
    <w:rsid w:val="009350AA"/>
    <w:rsid w:val="00942A38"/>
    <w:rsid w:val="00946788"/>
    <w:rsid w:val="009E4F54"/>
    <w:rsid w:val="00A012C7"/>
    <w:rsid w:val="00A655D7"/>
    <w:rsid w:val="00A71728"/>
    <w:rsid w:val="00A806B4"/>
    <w:rsid w:val="00A87681"/>
    <w:rsid w:val="00A9277C"/>
    <w:rsid w:val="00A971C2"/>
    <w:rsid w:val="00AC3850"/>
    <w:rsid w:val="00B131DF"/>
    <w:rsid w:val="00B16B0B"/>
    <w:rsid w:val="00B257CB"/>
    <w:rsid w:val="00B30B73"/>
    <w:rsid w:val="00B76757"/>
    <w:rsid w:val="00B82555"/>
    <w:rsid w:val="00BE1180"/>
    <w:rsid w:val="00C035EE"/>
    <w:rsid w:val="00C049FC"/>
    <w:rsid w:val="00C115A4"/>
    <w:rsid w:val="00C644A7"/>
    <w:rsid w:val="00CE0821"/>
    <w:rsid w:val="00D10885"/>
    <w:rsid w:val="00D1381F"/>
    <w:rsid w:val="00D7148D"/>
    <w:rsid w:val="00DA61AC"/>
    <w:rsid w:val="00DB35CC"/>
    <w:rsid w:val="00DC341B"/>
    <w:rsid w:val="00DD2399"/>
    <w:rsid w:val="00DD65AB"/>
    <w:rsid w:val="00DE6909"/>
    <w:rsid w:val="00DF76FD"/>
    <w:rsid w:val="00E2786E"/>
    <w:rsid w:val="00E75E18"/>
    <w:rsid w:val="00E93577"/>
    <w:rsid w:val="00ED149E"/>
    <w:rsid w:val="00ED489E"/>
    <w:rsid w:val="00EE6F97"/>
    <w:rsid w:val="00F7622E"/>
    <w:rsid w:val="00FA170A"/>
    <w:rsid w:val="00FA7599"/>
    <w:rsid w:val="00FB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er" w:type="paragraph">
    <w:name w:val="header"/>
    <w:basedOn w:val="Normal"/>
    <w:link w:val="HeaderChar"/>
    <w:uiPriority w:val="99"/>
    <w:unhideWhenUsed/>
    <w:rsid w:val="002A051E"/>
    <w:pPr>
      <w:tabs>
        <w:tab w:pos="4536" w:val="center"/>
        <w:tab w:pos="9072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2A051E"/>
  </w:style>
  <w:style w:styleId="Footer" w:type="paragraph">
    <w:name w:val="footer"/>
    <w:basedOn w:val="Normal"/>
    <w:link w:val="FooterChar"/>
    <w:uiPriority w:val="99"/>
    <w:unhideWhenUsed/>
    <w:rsid w:val="002A051E"/>
    <w:pPr>
      <w:tabs>
        <w:tab w:pos="4536" w:val="center"/>
        <w:tab w:pos="9072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2A051E"/>
  </w:style>
  <w:style w:customStyle="1" w:styleId="ARImage" w:type="paragraph">
    <w:name w:val="AR_Image"/>
    <w:basedOn w:val="Normal"/>
    <w:link w:val="ARImageChar"/>
    <w:qFormat/>
    <w:rsid w:val="00DE6909"/>
    <w:pPr>
      <w:jc w:val="center"/>
    </w:pPr>
  </w:style>
  <w:style w:customStyle="1" w:styleId="ARCaption" w:type="paragraph">
    <w:name w:val="AR_Caption"/>
    <w:basedOn w:val="Normal"/>
    <w:link w:val="ARCaptionChar"/>
    <w:qFormat/>
    <w:rsid w:val="00DE6909"/>
    <w:pPr>
      <w:numPr>
        <w:numId w:val="12"/>
      </w:numPr>
      <w:jc w:val="center"/>
    </w:pPr>
    <w:rPr>
      <w:rFonts w:ascii="Times New Roman" w:hAnsi="Times New Roman"/>
      <w:b/>
      <w:i/>
      <w:color w:themeColor="accent1" w:val="4F81BD"/>
      <w:sz w:val="24"/>
    </w:rPr>
  </w:style>
  <w:style w:customStyle="1" w:styleId="ARImageChar" w:type="character">
    <w:name w:val="AR_Image Char"/>
    <w:basedOn w:val="DefaultParagraphFont"/>
    <w:link w:val="ARImage"/>
    <w:rsid w:val="00DE6909"/>
  </w:style>
  <w:style w:customStyle="1" w:styleId="ARCaptionChar" w:type="character">
    <w:name w:val="AR_Caption Char"/>
    <w:basedOn w:val="DefaultParagraphFont"/>
    <w:link w:val="ARCaption"/>
    <w:rsid w:val="00DE6909"/>
    <w:rPr>
      <w:rFonts w:ascii="Times New Roman" w:hAnsi="Times New Roman"/>
      <w:b/>
      <w:i/>
      <w:color w:themeColor="accent1" w:val="4F81BD"/>
      <w:sz w:val="24"/>
    </w:rPr>
  </w:style>
  <w:style w:customStyle="1" w:styleId="ARTable" w:type="table">
    <w:name w:val="AR_Table"/>
    <w:basedOn w:val="TableNormal"/>
    <w:uiPriority w:val="99"/>
    <w:rsid w:val="004E1624"/>
    <w:pPr>
      <w:spacing w:after="0" w:line="240" w:lineRule="auto"/>
    </w:pPr>
    <w:rPr>
      <w:rFonts w:ascii="Arial" w:hAnsi="Arial"/>
      <w:sz w:val="18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rFonts w:ascii="Arial" w:hAnsi="Arial"/>
        <w:b/>
        <w:color w:themeColor="background1" w:val="FFFFFF"/>
        <w:sz w:val="18"/>
      </w:rPr>
      <w:tblPr/>
      <w:trPr>
        <w:tblHeader/>
      </w:trPr>
      <w:tcPr>
        <w:shd w:color="auto" w:fill="17365D" w:themeFill="text2" w:themeFillShade="BF" w:val="clear"/>
        <w:vAlign w:val="center"/>
      </w:tcPr>
    </w:tblStylePr>
  </w:style>
  <w:style w:customStyle="1" w:styleId="ARHeading1" w:type="paragraph">
    <w:name w:val="AR_Heading1"/>
    <w:basedOn w:val="Heading1"/>
    <w:link w:val="ARHeading1Char"/>
    <w:qFormat/>
    <w:rsid w:val="00D1381F"/>
    <w:pPr>
      <w:numPr>
        <w:numId w:val="13"/>
      </w:numPr>
      <w:ind w:firstLine="0" w:left="0"/>
    </w:pPr>
    <w:rPr>
      <w:rFonts w:ascii="Times New Roman" w:hAnsi="Times New Roman"/>
      <w:color w:val="auto"/>
      <w:sz w:val="52"/>
    </w:rPr>
  </w:style>
  <w:style w:customStyle="1" w:styleId="ARHeading2" w:type="paragraph">
    <w:name w:val="AR_Heading2"/>
    <w:basedOn w:val="ARHeading1"/>
    <w:link w:val="ARHeading2Char"/>
    <w:qFormat/>
    <w:rsid w:val="00DB35CC"/>
    <w:pPr>
      <w:numPr>
        <w:ilvl w:val="1"/>
      </w:numPr>
      <w:ind w:firstLine="0" w:left="0"/>
    </w:pPr>
    <w:rPr>
      <w:sz w:val="40"/>
    </w:rPr>
  </w:style>
  <w:style w:customStyle="1" w:styleId="ARHeading1Char" w:type="character">
    <w:name w:val="AR_Heading1 Char"/>
    <w:basedOn w:val="DefaultParagraphFont"/>
    <w:link w:val="ARHeading1"/>
    <w:rsid w:val="00D1381F"/>
    <w:rPr>
      <w:rFonts w:ascii="Times New Roman" w:cstheme="majorBidi" w:eastAsiaTheme="majorEastAsia" w:hAnsi="Times New Roman"/>
      <w:b/>
      <w:bCs/>
      <w:sz w:val="52"/>
      <w:szCs w:val="28"/>
    </w:rPr>
  </w:style>
  <w:style w:customStyle="1" w:styleId="ARHeading3" w:type="paragraph">
    <w:name w:val="AR_Heading3"/>
    <w:basedOn w:val="ARHeading2"/>
    <w:link w:val="ARHeading3Char"/>
    <w:qFormat/>
    <w:rsid w:val="00DB35CC"/>
    <w:pPr>
      <w:numPr>
        <w:ilvl w:val="2"/>
      </w:numPr>
      <w:ind w:firstLine="0" w:left="0"/>
    </w:pPr>
    <w:rPr>
      <w:sz w:val="36"/>
    </w:rPr>
  </w:style>
  <w:style w:customStyle="1" w:styleId="ARHeading2Char" w:type="character">
    <w:name w:val="AR_Heading2 Char"/>
    <w:basedOn w:val="ARHeading1Char"/>
    <w:link w:val="ARHeading2"/>
    <w:rsid w:val="00DB35CC"/>
    <w:rPr>
      <w:rFonts w:ascii="Times New Roman" w:cstheme="majorBidi" w:eastAsiaTheme="majorEastAsia" w:hAnsi="Times New Roman"/>
      <w:b/>
      <w:bCs/>
      <w:sz w:val="40"/>
      <w:szCs w:val="28"/>
    </w:rPr>
  </w:style>
  <w:style w:customStyle="1" w:styleId="ARHeadings" w:type="numbering">
    <w:name w:val="AR_Headings"/>
    <w:uiPriority w:val="99"/>
    <w:rsid w:val="00942A38"/>
    <w:pPr>
      <w:numPr>
        <w:numId w:val="13"/>
      </w:numPr>
    </w:pPr>
  </w:style>
  <w:style w:customStyle="1" w:styleId="ARHeading3Char" w:type="character">
    <w:name w:val="AR_Heading3 Char"/>
    <w:basedOn w:val="ARHeading2Char"/>
    <w:link w:val="ARHeading3"/>
    <w:rsid w:val="00DB35CC"/>
    <w:rPr>
      <w:rFonts w:ascii="Times New Roman" w:cstheme="majorBidi" w:eastAsiaTheme="majorEastAsia" w:hAnsi="Times New Roman"/>
      <w:b/>
      <w:bCs/>
      <w:sz w:val="36"/>
      <w:szCs w:val="28"/>
    </w:rPr>
  </w:style>
  <w:style w:customStyle="1" w:styleId="ARTitle" w:type="paragraph">
    <w:name w:val="AR_Title"/>
    <w:basedOn w:val="Title"/>
    <w:link w:val="ARTitleChar"/>
    <w:qFormat/>
    <w:rsid w:val="00FB10D6"/>
    <w:pPr>
      <w:pBdr>
        <w:bottom w:color="auto" w:space="0" w:sz="0" w:val="none"/>
      </w:pBdr>
      <w:jc w:val="center"/>
    </w:pPr>
    <w:rPr>
      <w:rFonts w:ascii="Times New Roman" w:hAnsi="Times New Roman"/>
      <w:color w:val="auto"/>
      <w:sz w:val="72"/>
    </w:rPr>
  </w:style>
  <w:style w:customStyle="1" w:styleId="ARTitleChar" w:type="character">
    <w:name w:val="AR_Title Char"/>
    <w:basedOn w:val="DefaultParagraphFont"/>
    <w:link w:val="ARTitle"/>
    <w:rsid w:val="00FB10D6"/>
    <w:rPr>
      <w:rFonts w:ascii="Times New Roman" w:cstheme="majorBidi" w:eastAsiaTheme="majorEastAsia" w:hAnsi="Times New Roman"/>
      <w:spacing w:val="5"/>
      <w:kern w:val="28"/>
      <w:sz w:val="72"/>
      <w:szCs w:val="52"/>
    </w:rPr>
  </w:style>
  <w:style w:customStyle="1" w:styleId="ARSubTitle" w:type="paragraph">
    <w:name w:val="AR_SubTitle"/>
    <w:basedOn w:val="ARTitle"/>
    <w:link w:val="ARSubTitleChar"/>
    <w:qFormat/>
    <w:rsid w:val="00FB10D6"/>
    <w:rPr>
      <w:sz w:val="44"/>
    </w:rPr>
  </w:style>
  <w:style w:customStyle="1" w:styleId="ARSubTitleChar" w:type="character">
    <w:name w:val="AR_SubTitle Char"/>
    <w:basedOn w:val="ARTitleChar"/>
    <w:link w:val="ARSubTitle"/>
    <w:rsid w:val="00FB10D6"/>
    <w:rPr>
      <w:rFonts w:ascii="Times New Roman" w:cstheme="majorBidi" w:eastAsiaTheme="majorEastAsia" w:hAnsi="Times New Roman"/>
      <w:spacing w:val="5"/>
      <w:kern w:val="28"/>
      <w:sz w:val="44"/>
      <w:szCs w:val="52"/>
    </w:rPr>
  </w:style>
  <w:style w:customStyle="1" w:styleId="ARNormal" w:type="paragraph">
    <w:name w:val="AR_Normal"/>
    <w:basedOn w:val="NoSpacing"/>
    <w:link w:val="ARNormalChar"/>
    <w:qFormat/>
    <w:rsid w:val="00DC341B"/>
    <w:rPr>
      <w:rFonts w:ascii="Times New Roman" w:hAnsi="Times New Roman"/>
      <w:color w:themeColor="text1" w:val="000000"/>
      <w:sz w:val="24"/>
    </w:rPr>
  </w:style>
  <w:style w:customStyle="1" w:styleId="ARNormalChar" w:type="character">
    <w:name w:val="AR_Normal Char"/>
    <w:basedOn w:val="DefaultParagraphFont"/>
    <w:link w:val="ARNormal"/>
    <w:rsid w:val="00DC341B"/>
    <w:rPr>
      <w:rFonts w:ascii="Times New Roman" w:hAnsi="Times New Roman"/>
      <w:color w:themeColor="text1" w:val="000000"/>
      <w:sz w:val="24"/>
    </w:rPr>
  </w:style>
  <w:style w:customStyle="1" w:styleId="CF699C2254B6402485858AF5F2DC5AFF3" w:type="paragraph">
    <w:name w:val="CF699C2254B6402485858AF5F2DC5AFF3"/>
    <w:rsid w:val="00DC3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rId1" Target="../customXml/item1.xml" Type="http://schemas.openxmlformats.org/officeDocument/2006/relationships/customXml"/><Relationship Id="rId11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Footer1" Target="footer1.xml" Type="http://schemas.openxmlformats.org/officeDocument/2006/relationships/footer"/><Relationship Id="rIdHeader1" Target="header1.xml" Type="http://schemas.openxmlformats.org/officeDocument/2006/relationships/header"/></Relationships>
</file>

<file path=word/_rels/header1.xml.rels><?xml version="1.0" encoding="UTF-8" standalone="yes" ?><Relationships xmlns="http://schemas.openxmlformats.org/package/2006/relationships"><Relationship Id="rId1_tId514_1" Target="media/image1_tId514_1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A5559-C113-4985-88DD-4F5F5609A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AdvancedReportTemplate.dotx</Template>
  <TotalTime>0</TotalTime>
  <Pages>4</Pages>
  <Words>104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>Thomas Deck</cp:lastModifiedBy>
  <cp:revision>24</cp:revision>
  <dcterms:created xsi:type="dcterms:W3CDTF">2014-04-07T14:33:00Z</dcterms:created>
  <dcterms:modified xsi:type="dcterms:W3CDTF">2015-03-18T15:10:00Z</dcterms:modified>
</cp:coreProperties>
</file>